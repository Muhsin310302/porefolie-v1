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15756A" w14:textId="77777777" w:rsidR="00567AE5" w:rsidRDefault="00567AE5">
      <w:pPr>
        <w:rPr>
          <w:lang w:val="nb-NO"/>
        </w:rPr>
      </w:pPr>
    </w:p>
    <w:p w14:paraId="74363F29" w14:textId="77777777" w:rsidR="00E476AC" w:rsidRDefault="00E476AC">
      <w:pPr>
        <w:rPr>
          <w:lang w:val="nb-NO"/>
        </w:rPr>
      </w:pPr>
    </w:p>
    <w:p w14:paraId="1452BC32" w14:textId="77777777" w:rsidR="00E476AC" w:rsidRDefault="00E476AC">
      <w:pPr>
        <w:rPr>
          <w:lang w:val="nb-NO"/>
        </w:rPr>
      </w:pPr>
    </w:p>
    <w:p w14:paraId="1A92E0B9" w14:textId="77777777" w:rsidR="00E476AC" w:rsidRPr="00E476AC" w:rsidRDefault="00E476AC" w:rsidP="00E476AC">
      <w:pPr>
        <w:rPr>
          <w:sz w:val="32"/>
          <w:szCs w:val="32"/>
          <w:lang w:val="nb-NO"/>
        </w:rPr>
      </w:pPr>
      <w:proofErr w:type="spellStart"/>
      <w:r w:rsidRPr="00E476AC">
        <w:rPr>
          <w:sz w:val="32"/>
          <w:szCs w:val="32"/>
          <w:lang w:val="nb-NO"/>
        </w:rPr>
        <w:t>sequenceDiagram</w:t>
      </w:r>
      <w:proofErr w:type="spellEnd"/>
    </w:p>
    <w:p w14:paraId="0FC3E410" w14:textId="77777777" w:rsidR="00E476AC" w:rsidRPr="00E476AC" w:rsidRDefault="00E476AC" w:rsidP="00E476AC">
      <w:pPr>
        <w:rPr>
          <w:sz w:val="32"/>
          <w:szCs w:val="32"/>
          <w:lang w:val="nb-NO"/>
        </w:rPr>
      </w:pPr>
      <w:r w:rsidRPr="00E476AC">
        <w:rPr>
          <w:sz w:val="32"/>
          <w:szCs w:val="32"/>
          <w:lang w:val="nb-NO"/>
        </w:rPr>
        <w:t xml:space="preserve">    bruker-&gt;&gt;server: bruker sender post </w:t>
      </w:r>
    </w:p>
    <w:p w14:paraId="6910FEE5" w14:textId="77777777" w:rsidR="00E476AC" w:rsidRPr="00E476AC" w:rsidRDefault="00E476AC" w:rsidP="00E476AC">
      <w:pPr>
        <w:rPr>
          <w:sz w:val="32"/>
          <w:szCs w:val="32"/>
          <w:lang w:val="nb-NO"/>
        </w:rPr>
      </w:pPr>
      <w:r w:rsidRPr="00E476AC">
        <w:rPr>
          <w:sz w:val="32"/>
          <w:szCs w:val="32"/>
          <w:lang w:val="nb-NO"/>
        </w:rPr>
        <w:t xml:space="preserve">    server--&gt;&gt;database: server mottar og validerer data</w:t>
      </w:r>
    </w:p>
    <w:p w14:paraId="4C0F832A" w14:textId="77777777" w:rsidR="00E476AC" w:rsidRPr="00E476AC" w:rsidRDefault="00E476AC" w:rsidP="00E476AC">
      <w:pPr>
        <w:rPr>
          <w:sz w:val="32"/>
          <w:szCs w:val="32"/>
          <w:lang w:val="nb-NO"/>
        </w:rPr>
      </w:pPr>
      <w:r w:rsidRPr="00E476AC">
        <w:rPr>
          <w:sz w:val="32"/>
          <w:szCs w:val="32"/>
          <w:lang w:val="nb-NO"/>
        </w:rPr>
        <w:t xml:space="preserve">    database--&gt;&gt;</w:t>
      </w:r>
      <w:proofErr w:type="spellStart"/>
      <w:r w:rsidRPr="00E476AC">
        <w:rPr>
          <w:sz w:val="32"/>
          <w:szCs w:val="32"/>
          <w:lang w:val="nb-NO"/>
        </w:rPr>
        <w:t>return</w:t>
      </w:r>
      <w:proofErr w:type="spellEnd"/>
      <w:r w:rsidRPr="00E476AC">
        <w:rPr>
          <w:sz w:val="32"/>
          <w:szCs w:val="32"/>
          <w:lang w:val="nb-NO"/>
        </w:rPr>
        <w:t>: databasen lagrer data</w:t>
      </w:r>
    </w:p>
    <w:p w14:paraId="0A27B249" w14:textId="77777777" w:rsidR="00E476AC" w:rsidRPr="00E476AC" w:rsidRDefault="00E476AC" w:rsidP="00E476AC">
      <w:pPr>
        <w:rPr>
          <w:sz w:val="32"/>
          <w:szCs w:val="32"/>
          <w:lang w:val="nb-NO"/>
        </w:rPr>
      </w:pPr>
      <w:proofErr w:type="spellStart"/>
      <w:r w:rsidRPr="00E476AC">
        <w:rPr>
          <w:sz w:val="32"/>
          <w:szCs w:val="32"/>
          <w:lang w:val="nb-NO"/>
        </w:rPr>
        <w:t>return</w:t>
      </w:r>
      <w:proofErr w:type="spellEnd"/>
      <w:r w:rsidRPr="00E476AC">
        <w:rPr>
          <w:sz w:val="32"/>
          <w:szCs w:val="32"/>
          <w:lang w:val="nb-NO"/>
        </w:rPr>
        <w:t xml:space="preserve">--&gt;&gt;server: bruker sender en </w:t>
      </w:r>
      <w:proofErr w:type="spellStart"/>
      <w:r w:rsidRPr="00E476AC">
        <w:rPr>
          <w:sz w:val="32"/>
          <w:szCs w:val="32"/>
          <w:lang w:val="nb-NO"/>
        </w:rPr>
        <w:t>get</w:t>
      </w:r>
      <w:proofErr w:type="spellEnd"/>
      <w:r w:rsidRPr="00E476AC">
        <w:rPr>
          <w:sz w:val="32"/>
          <w:szCs w:val="32"/>
          <w:lang w:val="nb-NO"/>
        </w:rPr>
        <w:t xml:space="preserve"> </w:t>
      </w:r>
      <w:proofErr w:type="spellStart"/>
      <w:r w:rsidRPr="00E476AC">
        <w:rPr>
          <w:sz w:val="32"/>
          <w:szCs w:val="32"/>
          <w:lang w:val="nb-NO"/>
        </w:rPr>
        <w:t>request</w:t>
      </w:r>
      <w:proofErr w:type="spellEnd"/>
      <w:r w:rsidRPr="00E476AC">
        <w:rPr>
          <w:sz w:val="32"/>
          <w:szCs w:val="32"/>
          <w:lang w:val="nb-NO"/>
        </w:rPr>
        <w:t xml:space="preserve"> for å motta data</w:t>
      </w:r>
    </w:p>
    <w:p w14:paraId="3E4C30B5" w14:textId="2FEF4DB2" w:rsidR="00E476AC" w:rsidRDefault="00E476AC" w:rsidP="00E476AC">
      <w:pPr>
        <w:rPr>
          <w:sz w:val="32"/>
          <w:szCs w:val="32"/>
          <w:lang w:val="nb-NO"/>
        </w:rPr>
      </w:pPr>
      <w:r w:rsidRPr="00E476AC">
        <w:rPr>
          <w:sz w:val="32"/>
          <w:szCs w:val="32"/>
          <w:lang w:val="nb-NO"/>
        </w:rPr>
        <w:t>server--&gt;&gt;bruker: server mottar data og sender det tilbake til bruker</w:t>
      </w:r>
    </w:p>
    <w:p w14:paraId="16BBB567" w14:textId="77777777" w:rsidR="00E476AC" w:rsidRDefault="00E476AC" w:rsidP="00E476AC">
      <w:pPr>
        <w:rPr>
          <w:sz w:val="32"/>
          <w:szCs w:val="32"/>
          <w:lang w:val="nb-NO"/>
        </w:rPr>
      </w:pPr>
    </w:p>
    <w:p w14:paraId="1DD9B2CF" w14:textId="205C0183" w:rsidR="00E476AC" w:rsidRDefault="00E476AC" w:rsidP="00E476AC">
      <w:pPr>
        <w:rPr>
          <w:sz w:val="32"/>
          <w:szCs w:val="32"/>
          <w:lang w:val="nb-NO"/>
        </w:rPr>
      </w:pPr>
      <w:r>
        <w:rPr>
          <w:noProof/>
          <w:sz w:val="32"/>
          <w:szCs w:val="32"/>
          <w:lang w:val="nb-NO"/>
        </w:rPr>
        <w:drawing>
          <wp:inline distT="0" distB="0" distL="0" distR="0" wp14:anchorId="04B2D3DD" wp14:editId="51A4BC9A">
            <wp:extent cx="6159500" cy="3505200"/>
            <wp:effectExtent l="0" t="0" r="0" b="0"/>
            <wp:docPr id="11055033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503326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95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C34B1" w14:textId="77777777" w:rsidR="00E476AC" w:rsidRDefault="00E476AC" w:rsidP="00E476AC">
      <w:pPr>
        <w:rPr>
          <w:sz w:val="32"/>
          <w:szCs w:val="32"/>
          <w:lang w:val="nb-NO"/>
        </w:rPr>
      </w:pPr>
    </w:p>
    <w:p w14:paraId="48DE0D01" w14:textId="77777777" w:rsidR="00E476AC" w:rsidRPr="00E476AC" w:rsidRDefault="00E476AC" w:rsidP="00E476AC">
      <w:pPr>
        <w:rPr>
          <w:sz w:val="32"/>
          <w:szCs w:val="32"/>
          <w:lang w:val="nb-NO"/>
        </w:rPr>
      </w:pPr>
    </w:p>
    <w:sectPr w:rsidR="00E476AC" w:rsidRPr="00E476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6AC"/>
    <w:rsid w:val="00281767"/>
    <w:rsid w:val="002D70A7"/>
    <w:rsid w:val="002E0ACB"/>
    <w:rsid w:val="00457133"/>
    <w:rsid w:val="00567AE5"/>
    <w:rsid w:val="006013A0"/>
    <w:rsid w:val="00683AB5"/>
    <w:rsid w:val="006F156B"/>
    <w:rsid w:val="00770A04"/>
    <w:rsid w:val="007C3E08"/>
    <w:rsid w:val="007F189D"/>
    <w:rsid w:val="008B68F3"/>
    <w:rsid w:val="00920E79"/>
    <w:rsid w:val="00935860"/>
    <w:rsid w:val="00971D84"/>
    <w:rsid w:val="009A079C"/>
    <w:rsid w:val="009A0A80"/>
    <w:rsid w:val="00E2091D"/>
    <w:rsid w:val="00E476AC"/>
    <w:rsid w:val="00E81FF3"/>
    <w:rsid w:val="00EA0B42"/>
    <w:rsid w:val="00FC0A5E"/>
    <w:rsid w:val="00FC5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41D6A77"/>
  <w15:chartTrackingRefBased/>
  <w15:docId w15:val="{0276683F-5A0C-0E49-9007-95B27A1DF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Muhsin Hashi</cp:lastModifiedBy>
  <cp:revision>1</cp:revision>
  <dcterms:created xsi:type="dcterms:W3CDTF">2024-09-05T18:17:00Z</dcterms:created>
  <dcterms:modified xsi:type="dcterms:W3CDTF">2024-09-05T18:36:00Z</dcterms:modified>
</cp:coreProperties>
</file>